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上进的人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你见过最上进的人是怎么样的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集团某下属科研所的负责人，非常厉害。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单位里应该很少有人知道她的过去，只扫我进单位后，所有人提起他都是三句话：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中科院博士毕业，专业带头人，前途远大的青年领导骨干。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直到去年年中，我们集中审核所有人特别是领导的个人档案。深夜里，第一次翻开他厚实得有些不合常理的档案时，我震惊了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因为他的履历，不仅超越了我的想象，甚至超越了我的理解。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这个现在牛逼闪闪到大部分人只能仰望的“专家型青年领导”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最初的学历是：中专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换算过来，差不多就相当于初中毕业。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我当时觉得：这TM一定是看了一份假档案。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比这还过分的事，他的第一份工作写着：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**省**市**县**村**小学数学老师。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也就是传说中的乡村教师。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我查了一下，那个地方在中部省份山区，出了名的穷。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02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一个家境普通、学历很低、工作起点也很低的普通村小老师。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你能想象到的，最上进的情况是什么样的？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差不多也就是努力教书，努力跳出村小，去镇上，县里教书，然后当优秀老师，最后牛逼闪闪的成立教育局领导或者小学校长。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在任何一个小地方，在这样的基础上，要做到这一点已经非常难了。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在他的档案里，工作前几年也确实是这么过的：在市里的刊物上发表了教学论文，获得学校的“优秀教师”，“全县师德模范”什么的。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但如果仅仅只是这样，也就不会出现在我们单位里，更不会出现在本文里了。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工作的头几年，他再好好当村小老师的同时，还函授了大专，然后自考了某大学本科。几年后，拿到大学学历证书的他再次走出了关键的一步：继续考。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然后，考上了一所211高校的研究生。（我当时看的时候，一直觉得这是个BUG，因为这样会比正常大学考研的人节约好几年时间）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三年后，他考上了中科院的博士。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然后，毕业进了我们单位，做了很多成果，获得很多荣誉。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再然后就这样了：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某大型央企的副厅级领导。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有车有房有地位有关系，有受人尊敬的事业成就。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所有人都知道他现在很牛逼，但没有几个人知道，和现在比起来，他的过去更牛逼。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03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你以为这是上个世纪的励志故事？你以为这样的经历只会出现在八九十年代的社会里？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 他是个75后，现在也才40出头。他读完博士到我们单位的时候，超女们都才刚出道。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我所在的单位里，多的是清北名校毕业的学生，甚至还有不少高考状元。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多的是勤奋刻苦、努力上进的人。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他们的基础都比他要好，不是好一点两点，而是望尘莫及。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但大部分人都没能在这个年龄段，做到这个程度。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然而，我只能描述他的履历和成就。但我描述不出来他在这过程中究竟付出了什么。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一个普通中专生，乡村小学的老师，要付出多大的努力才能走到这一步。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说真的，我想象不到。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我也无法想象，他当年的那些“村小同事”们，现在看他是不是就像是在看一个活的奇迹？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当我看完他那本厚实复杂的档案材料后，层第一次对天赋这个东西产生了怀疑。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我甚至产生了一种奇怪的想法：这世界上，是不是真的有开窍这种东西？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所以，我对那些起点很低、基础很差，却能走上高位的人，都会心存敬畏。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这样的人，或许在形象气质上带着与生俱来的土，或许总有一些地方让你觉得low，但他们身上一定存在着某种那些基础更好的人所比不上的特质。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04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这个人无疑是上进的。但如果我只是写到这里，那么，也就不过是讲了一个看似深刻实则浅显的故事而已。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大家感叹一阵：哇，好牛逼，好神奇.....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然后，什么也不会留下。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我所思考的是，他究竟是如何做到现在这样的？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因为他所跨越的台阶，所实现的巨大逆袭，在我看来，已经不只是只靠上进心或者勤奋努力刻苦就能做到的了。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这个问题，我想了很久。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直到去年下半年，我按照惯例参加了单位里的招聘面试。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我社招的时候，遇到一个人，给我留下了非常深刻的印象。现场我在翻看他的简历的时候，带给我的思考绝不比我讲的第一个领导少。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不是因为他学历多好，履历多华丽。而是，他表现出了与他学历和履历绝不相称的——平庸。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他的本科是某985名校。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研究生是另一所985名校。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读书期间，获得过国家励志奖学金，校级优秀共青团员，优秀毕业生：参加了很多志愿者活动，学生会干部，研究生还发过几篇C刊...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总之，从任何角度来看，都一定是学校里很上进优秀的学生。至少，比当年读大学的我要上进优秀的多。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第一份工作是地方公务员。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第二份工作去了某专科学校教书。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第三份工作去了一家企业做项目。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每一份工作都干得不算差，总有很多奖励和荣誉，比如征文比赛获奖啊，工会活动拿到第一啊，担任团委委员啊；也有不少成功的工作案例可以讲，成功组织了一场会啊，写了一个方案获得领导高度赞扬啊，当公务员的时候还获得了“优秀公务员”啊.....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但是，在三十多岁的年纪，他的这种优秀早已不符合我们的期望了。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因为，有太多没有他基础好的人，在这个年纪，不管是个人素质、专业能力或是取得的工作成绩，都早已超越了他。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他不是不上进，也不是不努力，他只是在不自知的状态下，一步步的滑向了平庸。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就像《三体》里，三维物体总会向着二维平面跌落一样，无论你保持什么样的前进状态，无论你有多努力。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除非——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你突破了光速。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05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正是把他和我之前那个领导作对比的过程中，我才突然意识到，很多时候都高估了上进对一个人的人生所能产生的作用。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我们总觉得一个人拥有上进心，觉得一个人一直向前奋斗，就一定能取得不错的成功，如果他的起点低，就能够凭此逆袭；如果基础好，能飞更高。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但是我们忽略了，当你在向前迈步的时候，时间也一直在无情地、一刻不停地向后流逝。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你三岁的时候，为大家表演从1数到1000，将会获得“天才”的称号。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但如果你过过不懈努力，在30岁的时候，为大家表演从1数到100000，很可能会被人报警抓到精神病院。因为这个时候，谁也不会关心你能数到多少了。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人生有点像环法自行车赛。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你必须要在不同的时间段里，作出超越这个时间段你能做到的事情来，才算真正的进步。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谁也不会记得你在某段路程曾经遥遥领先，在那个坡道你曾奋力骑行，在哪的拐角你摔倒了仍爬起来继续前进。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大家只关心你有没有在这个赛段、下个赛段、下一个赛段、下下个赛段以至人生的总赛程获得好名次。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更可怕的是，这个社会所给予一个人的奖励，也从来不是平均的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他们不会在赛程中突然给你一个奖牌，奖励你这段洼路骑得漂亮。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他们只会守在某个赛段的终点，给那些率先冲过线的人以巨大的奖励，鲜花、掌声以及热情的拥抱。其他的人，其他的时候，颗粒无收。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06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上进，只是一种不断向前的状态。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而人生，更应该是一个变量引起质变的过程。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要么广撒网，寻找突破的机会；要么做到极致，每一次坚持都是为了跨上一个台阶。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第一个领导，从中专、村小到大专、自考、研究生、博士，每一步都是人生的巨大跨越，跨到最后，已经没人知道他最初的起点了；后面的那个应聘者，虽然也在不断的努力，但每一次都像在高抬腿。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你如果没一次都没有突破，那所谓的“不断上进”，也不过是徒费精力而已。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这才是，我在这个问题下，真正想说的话：</w:t>
      </w:r>
    </w:p>
    <w:p>
      <w:pPr>
        <w:pBdr>
          <w:bottom w:val="single" w:color="auto" w:sz="12" w:space="0"/>
        </w:pBd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没有去试图突破的人生的人，不足以谈上进。</w:t>
      </w:r>
    </w:p>
    <w:p>
      <w:pPr>
        <w:pBdr>
          <w:bottom w:val="single" w:color="auto" w:sz="12" w:space="0"/>
        </w:pBd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Bdr>
          <w:bottom w:val="single" w:color="auto" w:sz="12" w:space="0"/>
        </w:pBdr>
        <w:rPr>
          <w:rFonts w:hint="eastAsia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pBdr>
          <w:bottom w:val="single" w:color="auto" w:sz="12" w:space="0"/>
        </w:pBd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Bdr>
          <w:bottom w:val="single" w:color="auto" w:sz="12" w:space="0"/>
        </w:pBdr>
        <w:rPr>
          <w:rFonts w:hint="eastAsia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B3BB4"/>
    <w:rsid w:val="13CB3BB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2018-07-31T12:17:00Z</dcterms:created>
  <dc:creator>Administrator</dc:creator>
  <cp:lastModifiedBy>Administrator</cp:lastModifiedBy>
  <dcterms:modified xsi:type="dcterms:W3CDTF">2018-07-31T15:20:37Z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